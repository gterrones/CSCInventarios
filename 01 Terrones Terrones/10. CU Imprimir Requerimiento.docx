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857BA9" w:rsidP="00DD175D">
      <w:pPr>
        <w:pStyle w:val="Ttulo"/>
        <w:rPr>
          <w:lang w:val="es-PE"/>
        </w:rPr>
      </w:pPr>
      <w:r>
        <w:fldChar w:fldCharType="begin"/>
      </w:r>
      <w:r w:rsidRPr="0060380F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570EE0">
        <w:rPr>
          <w:lang w:val="es-PE"/>
        </w:rPr>
        <w:t>Imprimir Requerimiento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</w:t>
      </w:r>
      <w:r w:rsidR="00B93DAF">
        <w:rPr>
          <w:lang w:val="es-PE"/>
        </w:rPr>
        <w:t>almacenero</w:t>
      </w:r>
      <w:r w:rsidR="00FD50EE">
        <w:rPr>
          <w:lang w:val="es-PE"/>
        </w:rPr>
        <w:t xml:space="preserve"> realiza l</w:t>
      </w:r>
      <w:r w:rsidR="009A3200">
        <w:rPr>
          <w:lang w:val="es-PE"/>
        </w:rPr>
        <w:t xml:space="preserve">os pasos </w:t>
      </w:r>
      <w:r w:rsidR="00FD50EE">
        <w:rPr>
          <w:lang w:val="es-PE"/>
        </w:rPr>
        <w:t>para</w:t>
      </w:r>
      <w:r w:rsidR="009A3200">
        <w:rPr>
          <w:lang w:val="es-PE"/>
        </w:rPr>
        <w:t xml:space="preserve"> </w:t>
      </w:r>
      <w:r w:rsidR="00B93DAF">
        <w:rPr>
          <w:lang w:val="es-PE"/>
        </w:rPr>
        <w:t>imprimir el requerimiento</w:t>
      </w:r>
      <w:r w:rsidR="008B4807">
        <w:rPr>
          <w:lang w:val="es-PE"/>
        </w:rPr>
        <w:t xml:space="preserve"> de </w:t>
      </w:r>
      <w:r w:rsidR="00FD50EE">
        <w:rPr>
          <w:lang w:val="es-PE"/>
        </w:rPr>
        <w:t>material</w:t>
      </w:r>
      <w:r w:rsidR="008B4807">
        <w:rPr>
          <w:lang w:val="es-PE"/>
        </w:rPr>
        <w:t>es.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470E2A" w:rsidRDefault="005440B0" w:rsidP="00E45595">
      <w:pPr>
        <w:pStyle w:val="Ttulo2"/>
        <w:rPr>
          <w:lang w:val="es-PE"/>
        </w:rPr>
      </w:pPr>
      <w:r>
        <w:rPr>
          <w:lang w:val="es-PE"/>
        </w:rPr>
        <w:t>Almacenero</w:t>
      </w:r>
      <w:r w:rsidR="00B04575">
        <w:rPr>
          <w:lang w:val="es-PE"/>
        </w:rPr>
        <w:t>.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6C2CF1">
        <w:rPr>
          <w:lang w:val="es-PE"/>
        </w:rPr>
        <w:t xml:space="preserve"> </w:t>
      </w:r>
      <w:r>
        <w:rPr>
          <w:lang w:val="es-PE"/>
        </w:rPr>
        <w:t>la red LAN y en buenas condiciones, el usuario debe haber iniciado cesión.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95362A" w:rsidP="00797AF8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 xml:space="preserve">El caso de uso inicia cuando el técnico </w:t>
      </w:r>
      <w:r w:rsidR="00A33FAC">
        <w:rPr>
          <w:lang w:val="es-PE"/>
        </w:rPr>
        <w:t xml:space="preserve">finaliza de llenar </w:t>
      </w:r>
      <w:r w:rsidR="00B04575">
        <w:rPr>
          <w:lang w:val="es-PE"/>
        </w:rPr>
        <w:t>el requerimiento</w:t>
      </w:r>
      <w:r w:rsidR="00A33FAC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permite </w:t>
      </w:r>
      <w:r w:rsidR="00B04575">
        <w:rPr>
          <w:lang w:val="es-PE"/>
        </w:rPr>
        <w:t>visualizar los elementos del requerimiento</w:t>
      </w:r>
      <w:r w:rsidR="00557131">
        <w:rPr>
          <w:lang w:val="es-PE"/>
        </w:rPr>
        <w:t>.</w:t>
      </w:r>
    </w:p>
    <w:p w:rsidR="00152B27" w:rsidRDefault="00316FD9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</w:t>
      </w:r>
      <w:r w:rsidR="00B04575">
        <w:rPr>
          <w:lang w:val="es-PE"/>
        </w:rPr>
        <w:t>muestra la opción para  guardar en PDF</w:t>
      </w:r>
      <w:r>
        <w:rPr>
          <w:lang w:val="es-PE"/>
        </w:rPr>
        <w:t>.</w:t>
      </w:r>
    </w:p>
    <w:p w:rsidR="005E138B" w:rsidRDefault="00557131" w:rsidP="00B04575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</w:t>
      </w:r>
      <w:r w:rsidR="00316FD9">
        <w:rPr>
          <w:lang w:val="es-PE"/>
        </w:rPr>
        <w:t xml:space="preserve">guardar </w:t>
      </w:r>
      <w:r w:rsidR="00B04575">
        <w:rPr>
          <w:lang w:val="es-PE"/>
        </w:rPr>
        <w:t>guarda el archivo en PDF.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E95F75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Faltan datos obligatorios</w:t>
      </w:r>
    </w:p>
    <w:p w:rsidR="00192CD5" w:rsidRPr="00192CD5" w:rsidRDefault="005267F2" w:rsidP="00991E53">
      <w:pPr>
        <w:pStyle w:val="Textoindependiente"/>
        <w:rPr>
          <w:lang w:val="es-PE"/>
        </w:rPr>
      </w:pPr>
      <w:bookmarkStart w:id="2" w:name="_GoBack"/>
      <w:bookmarkEnd w:id="2"/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 w:rsidR="00192CD5">
        <w:rPr>
          <w:lang w:val="es-PE"/>
        </w:rPr>
        <w:t xml:space="preserve"> </w:t>
      </w:r>
      <w:r w:rsidR="004409E6">
        <w:rPr>
          <w:lang w:val="es-PE"/>
        </w:rPr>
        <w:t xml:space="preserve">no </w:t>
      </w:r>
      <w:bookmarkStart w:id="3" w:name="OLE_LINK5"/>
      <w:r>
        <w:rPr>
          <w:lang w:val="es-PE"/>
        </w:rPr>
        <w:t>tiene flujo alternativo</w:t>
      </w:r>
      <w:r w:rsidR="00685382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4" w:name="OLE_LINK13"/>
      <w:bookmarkEnd w:id="0"/>
      <w:bookmarkEnd w:id="1"/>
      <w:bookmarkEnd w:id="3"/>
      <w:r>
        <w:rPr>
          <w:lang w:val="es-PE"/>
        </w:rPr>
        <w:t>Escenarios claves</w:t>
      </w:r>
    </w:p>
    <w:bookmarkEnd w:id="4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</w:p>
    <w:p w:rsidR="008866E4" w:rsidRPr="00470E2A" w:rsidRDefault="00455BAB" w:rsidP="00351A2F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validara un tiempo máximo d</w:t>
      </w:r>
      <w:r w:rsidR="00351A2F">
        <w:rPr>
          <w:lang w:val="es-PE"/>
        </w:rPr>
        <w:t>el usuario cuando no está en uso.</w:t>
      </w:r>
    </w:p>
    <w:sectPr w:rsidR="008866E4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F40" w:rsidRDefault="00953F40">
      <w:r>
        <w:separator/>
      </w:r>
    </w:p>
  </w:endnote>
  <w:endnote w:type="continuationSeparator" w:id="0">
    <w:p w:rsidR="00953F40" w:rsidRDefault="0095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0D7AC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D7ACC">
            <w:rPr>
              <w:rStyle w:val="Nmerodepgina"/>
              <w:sz w:val="20"/>
            </w:rPr>
            <w:fldChar w:fldCharType="separate"/>
          </w:r>
          <w:r w:rsidR="005267F2">
            <w:rPr>
              <w:rStyle w:val="Nmerodepgina"/>
              <w:noProof/>
              <w:sz w:val="20"/>
            </w:rPr>
            <w:t>1</w:t>
          </w:r>
          <w:r w:rsidR="000D7AC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0D7AC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0D7ACC" w:rsidRPr="006F60B2">
            <w:rPr>
              <w:rStyle w:val="Nmerodepgina"/>
              <w:sz w:val="20"/>
              <w:szCs w:val="20"/>
            </w:rPr>
            <w:fldChar w:fldCharType="separate"/>
          </w:r>
          <w:r w:rsidR="005267F2">
            <w:rPr>
              <w:rStyle w:val="Nmerodepgina"/>
              <w:noProof/>
              <w:sz w:val="20"/>
              <w:szCs w:val="20"/>
            </w:rPr>
            <w:t>1</w:t>
          </w:r>
          <w:r w:rsidR="000D7AC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F40" w:rsidRDefault="00953F40">
      <w:r>
        <w:separator/>
      </w:r>
    </w:p>
  </w:footnote>
  <w:footnote w:type="continuationSeparator" w:id="0">
    <w:p w:rsidR="00953F40" w:rsidRDefault="00953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A9728A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570EE0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570EE0">
            <w:rPr>
              <w:sz w:val="20"/>
              <w:lang w:val="es-PE"/>
            </w:rPr>
            <w:t>Imprimir Requerimiento</w:t>
          </w:r>
        </w:p>
      </w:tc>
      <w:tc>
        <w:tcPr>
          <w:tcW w:w="2369" w:type="dxa"/>
        </w:tcPr>
        <w:p w:rsidR="00985EE5" w:rsidRPr="003F2624" w:rsidRDefault="00985EE5" w:rsidP="0060380F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 xml:space="preserve">  </w:t>
          </w:r>
          <w:r w:rsidR="0060380F">
            <w:rPr>
              <w:sz w:val="20"/>
              <w:lang w:val="es-PE"/>
            </w:rPr>
            <w:t>Fecha:  13</w:t>
          </w:r>
          <w:r w:rsidRPr="003F2624">
            <w:rPr>
              <w:sz w:val="20"/>
              <w:lang w:val="es-PE"/>
            </w:rPr>
            <w:t>/</w:t>
          </w:r>
          <w:r w:rsidR="0060380F"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13A2F"/>
    <w:rsid w:val="0005497B"/>
    <w:rsid w:val="00065240"/>
    <w:rsid w:val="00087FA8"/>
    <w:rsid w:val="000D7ACC"/>
    <w:rsid w:val="000E5836"/>
    <w:rsid w:val="0011175A"/>
    <w:rsid w:val="00115045"/>
    <w:rsid w:val="00134DAF"/>
    <w:rsid w:val="00152B27"/>
    <w:rsid w:val="001751A2"/>
    <w:rsid w:val="00176B51"/>
    <w:rsid w:val="00192CD5"/>
    <w:rsid w:val="001A5C06"/>
    <w:rsid w:val="002645D2"/>
    <w:rsid w:val="002B58C8"/>
    <w:rsid w:val="002C1585"/>
    <w:rsid w:val="002D7EAA"/>
    <w:rsid w:val="00316FD9"/>
    <w:rsid w:val="00351A2F"/>
    <w:rsid w:val="00395CE4"/>
    <w:rsid w:val="003A31AF"/>
    <w:rsid w:val="003F2624"/>
    <w:rsid w:val="00413C9D"/>
    <w:rsid w:val="004409E6"/>
    <w:rsid w:val="0044184D"/>
    <w:rsid w:val="00453350"/>
    <w:rsid w:val="004542E5"/>
    <w:rsid w:val="00455BAB"/>
    <w:rsid w:val="00470E2A"/>
    <w:rsid w:val="005267F2"/>
    <w:rsid w:val="0053310A"/>
    <w:rsid w:val="005440B0"/>
    <w:rsid w:val="00557131"/>
    <w:rsid w:val="00570EE0"/>
    <w:rsid w:val="00573469"/>
    <w:rsid w:val="0057637E"/>
    <w:rsid w:val="005B6691"/>
    <w:rsid w:val="005E138B"/>
    <w:rsid w:val="006020C6"/>
    <w:rsid w:val="0060380F"/>
    <w:rsid w:val="00623289"/>
    <w:rsid w:val="0067082F"/>
    <w:rsid w:val="00685382"/>
    <w:rsid w:val="006B55E6"/>
    <w:rsid w:val="006C2CF1"/>
    <w:rsid w:val="006C3727"/>
    <w:rsid w:val="006F60B2"/>
    <w:rsid w:val="006F6D04"/>
    <w:rsid w:val="00737EEB"/>
    <w:rsid w:val="00742D0E"/>
    <w:rsid w:val="007945A7"/>
    <w:rsid w:val="00797AF8"/>
    <w:rsid w:val="007C5AFA"/>
    <w:rsid w:val="007E1675"/>
    <w:rsid w:val="00853B4D"/>
    <w:rsid w:val="00857BA9"/>
    <w:rsid w:val="00881075"/>
    <w:rsid w:val="008866E4"/>
    <w:rsid w:val="00887FEB"/>
    <w:rsid w:val="00897A08"/>
    <w:rsid w:val="008B4807"/>
    <w:rsid w:val="008E5313"/>
    <w:rsid w:val="00924DB9"/>
    <w:rsid w:val="00942ADD"/>
    <w:rsid w:val="00944074"/>
    <w:rsid w:val="00947D99"/>
    <w:rsid w:val="0095362A"/>
    <w:rsid w:val="00953F40"/>
    <w:rsid w:val="00971EF1"/>
    <w:rsid w:val="00985EE5"/>
    <w:rsid w:val="00991E53"/>
    <w:rsid w:val="009A3200"/>
    <w:rsid w:val="00A33FAC"/>
    <w:rsid w:val="00A35BBA"/>
    <w:rsid w:val="00A426F4"/>
    <w:rsid w:val="00A9728A"/>
    <w:rsid w:val="00AA6EA9"/>
    <w:rsid w:val="00AD69C0"/>
    <w:rsid w:val="00B04575"/>
    <w:rsid w:val="00B05971"/>
    <w:rsid w:val="00B07864"/>
    <w:rsid w:val="00B23ED8"/>
    <w:rsid w:val="00B922EA"/>
    <w:rsid w:val="00B93DAF"/>
    <w:rsid w:val="00BC6244"/>
    <w:rsid w:val="00BE5E8E"/>
    <w:rsid w:val="00BF3469"/>
    <w:rsid w:val="00C02E4D"/>
    <w:rsid w:val="00C22DA7"/>
    <w:rsid w:val="00C65395"/>
    <w:rsid w:val="00C65E3D"/>
    <w:rsid w:val="00C67304"/>
    <w:rsid w:val="00C777D4"/>
    <w:rsid w:val="00C93EA1"/>
    <w:rsid w:val="00CC2D7C"/>
    <w:rsid w:val="00CE682F"/>
    <w:rsid w:val="00D2260B"/>
    <w:rsid w:val="00D475DC"/>
    <w:rsid w:val="00D9155C"/>
    <w:rsid w:val="00DB760B"/>
    <w:rsid w:val="00DD175D"/>
    <w:rsid w:val="00E25A2D"/>
    <w:rsid w:val="00E45595"/>
    <w:rsid w:val="00E95F75"/>
    <w:rsid w:val="00E96106"/>
    <w:rsid w:val="00EC713E"/>
    <w:rsid w:val="00EE1DF8"/>
    <w:rsid w:val="00EE67B7"/>
    <w:rsid w:val="00EF415F"/>
    <w:rsid w:val="00F03D41"/>
    <w:rsid w:val="00F12790"/>
    <w:rsid w:val="00F20907"/>
    <w:rsid w:val="00F32B45"/>
    <w:rsid w:val="00F73878"/>
    <w:rsid w:val="00F877C5"/>
    <w:rsid w:val="00FA3464"/>
    <w:rsid w:val="00FB698B"/>
    <w:rsid w:val="00FC7364"/>
    <w:rsid w:val="00FD2485"/>
    <w:rsid w:val="00FD50EE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ireless\Desktop\New%20folder\New%20folder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289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74</cp:revision>
  <cp:lastPrinted>2015-05-11T04:27:00Z</cp:lastPrinted>
  <dcterms:created xsi:type="dcterms:W3CDTF">2015-05-11T04:24:00Z</dcterms:created>
  <dcterms:modified xsi:type="dcterms:W3CDTF">2015-06-24T18:48:00Z</dcterms:modified>
</cp:coreProperties>
</file>