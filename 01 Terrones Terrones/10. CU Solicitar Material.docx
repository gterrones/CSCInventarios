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857BA9" w:rsidP="00DD175D">
      <w:pPr>
        <w:pStyle w:val="Ttulo"/>
        <w:rPr>
          <w:lang w:val="es-PE"/>
        </w:rPr>
      </w:pPr>
      <w:r>
        <w:fldChar w:fldCharType="begin"/>
      </w:r>
      <w:r w:rsidRPr="0060380F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797AF8">
        <w:rPr>
          <w:lang w:val="es-PE"/>
        </w:rPr>
        <w:t>S</w:t>
      </w:r>
      <w:r w:rsidR="00C02E4D">
        <w:rPr>
          <w:lang w:val="es-PE"/>
        </w:rPr>
        <w:t>olicitar Material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F32B45">
        <w:rPr>
          <w:lang w:val="es-PE"/>
        </w:rPr>
        <w:t>técnico</w:t>
      </w:r>
      <w:r w:rsidR="00FD50EE">
        <w:rPr>
          <w:lang w:val="es-PE"/>
        </w:rPr>
        <w:t xml:space="preserve">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F32B45">
        <w:rPr>
          <w:lang w:val="es-PE"/>
        </w:rPr>
        <w:t>solicitar</w:t>
      </w:r>
      <w:r w:rsidR="00FD50EE">
        <w:rPr>
          <w:lang w:val="es-PE"/>
        </w:rPr>
        <w:t xml:space="preserve"> un</w:t>
      </w:r>
      <w:r w:rsidR="009A3200">
        <w:rPr>
          <w:lang w:val="es-PE"/>
        </w:rPr>
        <w:t xml:space="preserve"> </w:t>
      </w:r>
      <w:r w:rsidR="00FD50EE">
        <w:rPr>
          <w:lang w:val="es-PE"/>
        </w:rPr>
        <w:t xml:space="preserve"> material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470E2A" w:rsidRDefault="00AA6EA9" w:rsidP="00E45595">
      <w:pPr>
        <w:pStyle w:val="Ttulo2"/>
        <w:rPr>
          <w:lang w:val="es-PE"/>
        </w:rPr>
      </w:pPr>
      <w:r>
        <w:rPr>
          <w:lang w:val="es-PE"/>
        </w:rPr>
        <w:t>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95362A" w:rsidP="00797AF8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El caso de uso inicia cuando el técnico necesita material para dar mantenimiento a una estación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EE1DF8">
        <w:rPr>
          <w:lang w:val="es-PE"/>
        </w:rPr>
        <w:t>al usuario solicitar uno o más materiales para cambiar</w:t>
      </w:r>
      <w:r w:rsidR="00316FD9">
        <w:rPr>
          <w:lang w:val="es-PE"/>
        </w:rPr>
        <w:t xml:space="preserve"> </w:t>
      </w:r>
      <w:r w:rsidR="00EE1DF8">
        <w:rPr>
          <w:lang w:val="es-PE"/>
        </w:rPr>
        <w:t xml:space="preserve"> </w:t>
      </w:r>
      <w:r w:rsidR="00924DB9">
        <w:rPr>
          <w:lang w:val="es-PE"/>
        </w:rPr>
        <w:t>o agregarle a una estación</w:t>
      </w:r>
    </w:p>
    <w:p w:rsidR="00152B27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ingresar el fotocheck del técnico que está solicitando el material, el nombre del almacenero que está a cargo, la estación</w:t>
      </w:r>
      <w:r w:rsidR="00853B4D">
        <w:rPr>
          <w:lang w:val="es-PE"/>
        </w:rPr>
        <w:t>, nombre de material y su cantidad</w:t>
      </w:r>
      <w:r w:rsidR="0057637E">
        <w:rPr>
          <w:lang w:val="es-PE"/>
        </w:rPr>
        <w:t xml:space="preserve"> y la fecha de la solicitud</w:t>
      </w:r>
      <w:r>
        <w:rPr>
          <w:lang w:val="es-PE"/>
        </w:rPr>
        <w:t>.</w:t>
      </w:r>
    </w:p>
    <w:p w:rsidR="00316FD9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guardar los datos ingresados.</w:t>
      </w:r>
    </w:p>
    <w:p w:rsidR="00316FD9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valida los datos obligatorios como: fotocheck del técnico, nombre del almacenero a cargo, estación y como mínimo  un material.</w:t>
      </w:r>
    </w:p>
    <w:p w:rsidR="00944074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usuario guarda la información</w:t>
      </w:r>
      <w:r w:rsidR="00E95F75">
        <w:rPr>
          <w:lang w:val="es-PE"/>
        </w:rPr>
        <w:t>.</w:t>
      </w:r>
    </w:p>
    <w:p w:rsidR="00944074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B07864">
        <w:rPr>
          <w:lang w:val="es-PE"/>
        </w:rPr>
        <w:t xml:space="preserve">caso de uso </w:t>
      </w:r>
      <w:r>
        <w:rPr>
          <w:lang w:val="es-PE"/>
        </w:rPr>
        <w:t>muestra un mensaje “los datos fueron guardados con éxito”</w:t>
      </w:r>
      <w:r w:rsidR="00E95F75">
        <w:rPr>
          <w:lang w:val="es-PE"/>
        </w:rPr>
        <w:t>.</w:t>
      </w:r>
    </w:p>
    <w:p w:rsidR="005E138B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 w:rsidRPr="00CC2D7C">
        <w:rPr>
          <w:lang w:val="es-PE"/>
        </w:rPr>
        <w:t>El usuario acepta el mensaje</w:t>
      </w:r>
      <w:r w:rsidR="00E95F75">
        <w:rPr>
          <w:lang w:val="es-PE"/>
        </w:rPr>
        <w:t>.</w:t>
      </w:r>
    </w:p>
    <w:p w:rsidR="003A31AF" w:rsidRPr="00CC2D7C" w:rsidRDefault="003A31AF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B07864">
        <w:rPr>
          <w:lang w:val="es-PE"/>
        </w:rPr>
        <w:t xml:space="preserve">caso de uso </w:t>
      </w:r>
      <w:r>
        <w:rPr>
          <w:lang w:val="es-PE"/>
        </w:rPr>
        <w:t xml:space="preserve">envía </w:t>
      </w:r>
      <w:r w:rsidR="00E95F75">
        <w:rPr>
          <w:lang w:val="es-PE"/>
        </w:rPr>
        <w:t>la solicitud al almacenero.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E95F75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CC2D7C">
        <w:rPr>
          <w:lang w:val="es-PE"/>
        </w:rPr>
        <w:t xml:space="preserve"> </w:t>
      </w:r>
      <w:r w:rsidR="00685382">
        <w:rPr>
          <w:lang w:val="es-PE"/>
        </w:rPr>
        <w:t>5</w:t>
      </w:r>
      <w:r w:rsidRPr="00192CD5">
        <w:rPr>
          <w:lang w:val="es-PE"/>
        </w:rPr>
        <w:t xml:space="preserve"> del flujo básico </w:t>
      </w:r>
      <w:r w:rsidR="00971EF1">
        <w:rPr>
          <w:lang w:val="es-PE"/>
        </w:rPr>
        <w:t>d</w:t>
      </w: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muestra un mensaje de los datos faltantes</w:t>
      </w:r>
      <w:r w:rsidR="00685382">
        <w:rPr>
          <w:lang w:val="es-PE"/>
        </w:rPr>
        <w:t>.</w:t>
      </w:r>
    </w:p>
    <w:p w:rsidR="00192CD5" w:rsidRPr="00192CD5" w:rsidRDefault="00685382" w:rsidP="00EC713E">
      <w:pPr>
        <w:pStyle w:val="Textoindependiente"/>
        <w:numPr>
          <w:ilvl w:val="0"/>
          <w:numId w:val="8"/>
        </w:numPr>
        <w:rPr>
          <w:lang w:val="es-PE"/>
        </w:rPr>
      </w:pPr>
      <w:bookmarkStart w:id="2" w:name="OLE_LINK5"/>
      <w:r>
        <w:rPr>
          <w:lang w:val="es-PE"/>
        </w:rPr>
        <w:t>El caso de uso permite ingresar los datos faltantes.</w:t>
      </w:r>
    </w:p>
    <w:bookmarkEnd w:id="2"/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685382">
        <w:rPr>
          <w:lang w:val="es-PE"/>
        </w:rPr>
        <w:t>4</w:t>
      </w:r>
      <w:r>
        <w:rPr>
          <w:lang w:val="es-PE"/>
        </w:rPr>
        <w:t xml:space="preserve"> del flujo básico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8866E4" w:rsidRPr="00470E2A" w:rsidRDefault="00455BAB" w:rsidP="00351A2F">
      <w:pPr>
        <w:pStyle w:val="Textoindependiente"/>
        <w:rPr>
          <w:lang w:val="es-PE"/>
        </w:rPr>
      </w:pPr>
      <w:r>
        <w:rPr>
          <w:lang w:val="es-PE"/>
        </w:rPr>
        <w:lastRenderedPageBreak/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validara un tiempo máximo d</w:t>
      </w:r>
      <w:r w:rsidR="00351A2F">
        <w:rPr>
          <w:lang w:val="es-PE"/>
        </w:rPr>
        <w:t>el usuario cuando no está en uso.</w:t>
      </w:r>
    </w:p>
    <w:sectPr w:rsidR="008866E4" w:rsidRPr="00470E2A" w:rsidSect="002D7E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38" w:rsidRDefault="00CA3E38">
      <w:r>
        <w:separator/>
      </w:r>
    </w:p>
  </w:endnote>
  <w:endnote w:type="continuationSeparator" w:id="0">
    <w:p w:rsidR="00CA3E38" w:rsidRDefault="00CA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039" w:rsidRDefault="003360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0D7A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D7ACC">
            <w:rPr>
              <w:rStyle w:val="Nmerodepgina"/>
              <w:sz w:val="20"/>
            </w:rPr>
            <w:fldChar w:fldCharType="separate"/>
          </w:r>
          <w:r w:rsidR="00336039">
            <w:rPr>
              <w:rStyle w:val="Nmerodepgina"/>
              <w:noProof/>
              <w:sz w:val="20"/>
            </w:rPr>
            <w:t>1</w:t>
          </w:r>
          <w:r w:rsidR="000D7A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0D7AC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0D7ACC" w:rsidRPr="006F60B2">
            <w:rPr>
              <w:rStyle w:val="Nmerodepgina"/>
              <w:sz w:val="20"/>
              <w:szCs w:val="20"/>
            </w:rPr>
            <w:fldChar w:fldCharType="separate"/>
          </w:r>
          <w:r w:rsidR="00336039">
            <w:rPr>
              <w:rStyle w:val="Nmerodepgina"/>
              <w:noProof/>
              <w:sz w:val="20"/>
              <w:szCs w:val="20"/>
            </w:rPr>
            <w:t>2</w:t>
          </w:r>
          <w:r w:rsidR="000D7AC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039" w:rsidRDefault="003360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38" w:rsidRDefault="00CA3E38">
      <w:r>
        <w:separator/>
      </w:r>
    </w:p>
  </w:footnote>
  <w:footnote w:type="continuationSeparator" w:id="0">
    <w:p w:rsidR="00CA3E38" w:rsidRDefault="00CA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039" w:rsidRDefault="003360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CA3E38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60380F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857BA9">
            <w:fldChar w:fldCharType="begin"/>
          </w:r>
          <w:r w:rsidR="00857BA9" w:rsidRPr="0060380F">
            <w:rPr>
              <w:lang w:val="es-PE"/>
            </w:rPr>
            <w:instrText xml:space="preserve"> TITLE  \* MERGEFORMAT </w:instrText>
          </w:r>
          <w:r w:rsidR="00857BA9">
            <w:fldChar w:fldCharType="separate"/>
          </w:r>
          <w:r w:rsidR="0060380F">
            <w:rPr>
              <w:sz w:val="20"/>
              <w:lang w:val="es-PE"/>
            </w:rPr>
            <w:t>Solicitar</w:t>
          </w:r>
          <w:r w:rsidR="00336039">
            <w:rPr>
              <w:sz w:val="20"/>
              <w:lang w:val="es-PE"/>
            </w:rPr>
            <w:t xml:space="preserve"> M</w:t>
          </w:r>
          <w:bookmarkStart w:id="4" w:name="_GoBack"/>
          <w:bookmarkEnd w:id="4"/>
          <w:r w:rsidR="00623289" w:rsidRPr="003F2624">
            <w:rPr>
              <w:sz w:val="20"/>
              <w:lang w:val="es-PE"/>
            </w:rPr>
            <w:t>aterial</w:t>
          </w:r>
          <w:r w:rsidR="00857BA9">
            <w:rPr>
              <w:sz w:val="20"/>
              <w:lang w:val="es-PE"/>
            </w:rPr>
            <w:fldChar w:fldCharType="end"/>
          </w:r>
          <w:r w:rsidR="00985EE5" w:rsidRPr="003F2624">
            <w:rPr>
              <w:sz w:val="20"/>
              <w:lang w:val="es-PE"/>
            </w:rPr>
            <w:t xml:space="preserve"> </w:t>
          </w:r>
        </w:p>
      </w:tc>
      <w:tc>
        <w:tcPr>
          <w:tcW w:w="2369" w:type="dxa"/>
        </w:tcPr>
        <w:p w:rsidR="00985EE5" w:rsidRPr="003F2624" w:rsidRDefault="00985EE5" w:rsidP="0060380F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60380F">
            <w:rPr>
              <w:sz w:val="20"/>
              <w:lang w:val="es-PE"/>
            </w:rPr>
            <w:t>Fecha:  13</w:t>
          </w:r>
          <w:r w:rsidRPr="003F2624">
            <w:rPr>
              <w:sz w:val="20"/>
              <w:lang w:val="es-PE"/>
            </w:rPr>
            <w:t>/</w:t>
          </w:r>
          <w:r w:rsidR="0060380F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039" w:rsidRDefault="003360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13A2F"/>
    <w:rsid w:val="0005497B"/>
    <w:rsid w:val="00065240"/>
    <w:rsid w:val="00087FA8"/>
    <w:rsid w:val="000D7ACC"/>
    <w:rsid w:val="000E5836"/>
    <w:rsid w:val="0011175A"/>
    <w:rsid w:val="00115045"/>
    <w:rsid w:val="00134DAF"/>
    <w:rsid w:val="00152B27"/>
    <w:rsid w:val="001751A2"/>
    <w:rsid w:val="00176B51"/>
    <w:rsid w:val="00192CD5"/>
    <w:rsid w:val="001A5C06"/>
    <w:rsid w:val="002645D2"/>
    <w:rsid w:val="002B58C8"/>
    <w:rsid w:val="002C1585"/>
    <w:rsid w:val="002D7EAA"/>
    <w:rsid w:val="00316FD9"/>
    <w:rsid w:val="00336039"/>
    <w:rsid w:val="00351A2F"/>
    <w:rsid w:val="00395CE4"/>
    <w:rsid w:val="003A31AF"/>
    <w:rsid w:val="003F2624"/>
    <w:rsid w:val="00413C9D"/>
    <w:rsid w:val="0044184D"/>
    <w:rsid w:val="00453350"/>
    <w:rsid w:val="004542E5"/>
    <w:rsid w:val="00455BAB"/>
    <w:rsid w:val="00470E2A"/>
    <w:rsid w:val="0053310A"/>
    <w:rsid w:val="00573469"/>
    <w:rsid w:val="0057637E"/>
    <w:rsid w:val="005B6691"/>
    <w:rsid w:val="005E138B"/>
    <w:rsid w:val="006020C6"/>
    <w:rsid w:val="0060380F"/>
    <w:rsid w:val="00623289"/>
    <w:rsid w:val="0067082F"/>
    <w:rsid w:val="00685382"/>
    <w:rsid w:val="006B55E6"/>
    <w:rsid w:val="006C2CF1"/>
    <w:rsid w:val="006C3727"/>
    <w:rsid w:val="006F60B2"/>
    <w:rsid w:val="006F6D04"/>
    <w:rsid w:val="00737EEB"/>
    <w:rsid w:val="007945A7"/>
    <w:rsid w:val="00797AF8"/>
    <w:rsid w:val="007E1675"/>
    <w:rsid w:val="00853B4D"/>
    <w:rsid w:val="00857BA9"/>
    <w:rsid w:val="00881075"/>
    <w:rsid w:val="008866E4"/>
    <w:rsid w:val="00887FEB"/>
    <w:rsid w:val="00897A08"/>
    <w:rsid w:val="008E5313"/>
    <w:rsid w:val="00924DB9"/>
    <w:rsid w:val="00942ADD"/>
    <w:rsid w:val="00944074"/>
    <w:rsid w:val="00947D99"/>
    <w:rsid w:val="0095362A"/>
    <w:rsid w:val="00971EF1"/>
    <w:rsid w:val="00985EE5"/>
    <w:rsid w:val="009A3200"/>
    <w:rsid w:val="00A426F4"/>
    <w:rsid w:val="00AA6EA9"/>
    <w:rsid w:val="00AD69C0"/>
    <w:rsid w:val="00B05971"/>
    <w:rsid w:val="00B07864"/>
    <w:rsid w:val="00B922EA"/>
    <w:rsid w:val="00BC6244"/>
    <w:rsid w:val="00BE5E8E"/>
    <w:rsid w:val="00BF3469"/>
    <w:rsid w:val="00C02E4D"/>
    <w:rsid w:val="00C22DA7"/>
    <w:rsid w:val="00C65395"/>
    <w:rsid w:val="00C65E3D"/>
    <w:rsid w:val="00C777D4"/>
    <w:rsid w:val="00C93EA1"/>
    <w:rsid w:val="00CA3E38"/>
    <w:rsid w:val="00CC2D7C"/>
    <w:rsid w:val="00CE682F"/>
    <w:rsid w:val="00D2260B"/>
    <w:rsid w:val="00D475DC"/>
    <w:rsid w:val="00D9155C"/>
    <w:rsid w:val="00DB760B"/>
    <w:rsid w:val="00DD175D"/>
    <w:rsid w:val="00E25A2D"/>
    <w:rsid w:val="00E45595"/>
    <w:rsid w:val="00E95F75"/>
    <w:rsid w:val="00E96106"/>
    <w:rsid w:val="00EC713E"/>
    <w:rsid w:val="00EE1DF8"/>
    <w:rsid w:val="00EE67B7"/>
    <w:rsid w:val="00EF415F"/>
    <w:rsid w:val="00F03D41"/>
    <w:rsid w:val="00F12790"/>
    <w:rsid w:val="00F20907"/>
    <w:rsid w:val="00F32B45"/>
    <w:rsid w:val="00F73878"/>
    <w:rsid w:val="00F877C5"/>
    <w:rsid w:val="00FA3464"/>
    <w:rsid w:val="00FB698B"/>
    <w:rsid w:val="00FC7364"/>
    <w:rsid w:val="00FD2485"/>
    <w:rsid w:val="00FD50E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193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62</cp:revision>
  <cp:lastPrinted>2015-05-11T04:27:00Z</cp:lastPrinted>
  <dcterms:created xsi:type="dcterms:W3CDTF">2015-05-11T04:24:00Z</dcterms:created>
  <dcterms:modified xsi:type="dcterms:W3CDTF">2015-06-25T16:16:00Z</dcterms:modified>
</cp:coreProperties>
</file>