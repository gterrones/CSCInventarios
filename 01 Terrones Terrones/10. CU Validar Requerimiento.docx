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962706">
        <w:rPr>
          <w:lang w:val="es-PE"/>
        </w:rPr>
        <w:t>Validar Requerimiento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3042BD">
        <w:rPr>
          <w:lang w:val="es-PE"/>
        </w:rPr>
        <w:t>almacenero</w:t>
      </w:r>
      <w:r w:rsidR="00FD50EE">
        <w:rPr>
          <w:lang w:val="es-PE"/>
        </w:rPr>
        <w:t xml:space="preserve"> realiza las actividades para </w:t>
      </w:r>
      <w:r w:rsidR="003042BD">
        <w:rPr>
          <w:lang w:val="es-PE"/>
        </w:rPr>
        <w:t xml:space="preserve">validar el requerimiento de </w:t>
      </w:r>
      <w:r w:rsidR="00084310">
        <w:rPr>
          <w:lang w:val="es-PE"/>
        </w:rPr>
        <w:t>material</w:t>
      </w:r>
      <w:r w:rsidR="003042BD">
        <w:rPr>
          <w:lang w:val="es-PE"/>
        </w:rPr>
        <w:t>es</w:t>
      </w:r>
      <w:r w:rsidR="00084310">
        <w:rPr>
          <w:lang w:val="es-PE"/>
        </w:rPr>
        <w:t>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D92FF6" w:rsidP="00965232">
      <w:pPr>
        <w:pStyle w:val="Textoindependiente"/>
        <w:rPr>
          <w:lang w:val="es-PE"/>
        </w:rPr>
      </w:pPr>
      <w:r>
        <w:rPr>
          <w:lang w:val="es-PE"/>
        </w:rPr>
        <w:t>Técnico.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5C7CF9">
        <w:rPr>
          <w:lang w:val="es-PE"/>
        </w:rPr>
        <w:t>técnico</w:t>
      </w:r>
      <w:r w:rsidR="00B23FC1">
        <w:rPr>
          <w:lang w:val="es-PE"/>
        </w:rPr>
        <w:t xml:space="preserve">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</w:t>
      </w:r>
      <w:r w:rsidR="004B4D09">
        <w:rPr>
          <w:lang w:val="es-PE"/>
        </w:rPr>
        <w:t>almacenero</w:t>
      </w:r>
      <w:r w:rsidR="00351974">
        <w:rPr>
          <w:lang w:val="es-PE"/>
        </w:rPr>
        <w:t xml:space="preserve"> </w:t>
      </w:r>
      <w:r w:rsidR="0050526E">
        <w:rPr>
          <w:lang w:val="es-PE"/>
        </w:rPr>
        <w:t xml:space="preserve">validar el requerimiento de </w:t>
      </w:r>
      <w:r w:rsidR="00307FCB">
        <w:rPr>
          <w:lang w:val="es-PE"/>
        </w:rPr>
        <w:t>material</w:t>
      </w:r>
      <w:r w:rsidR="0050526E">
        <w:rPr>
          <w:lang w:val="es-PE"/>
        </w:rPr>
        <w:t>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 xml:space="preserve">cuando </w:t>
      </w:r>
      <w:r w:rsidR="0050526E">
        <w:rPr>
          <w:lang w:val="es-PE"/>
        </w:rPr>
        <w:t>haya llegado materiales al almacén que requirió el almacenero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</w:t>
      </w:r>
      <w:r w:rsidR="00307FCB">
        <w:rPr>
          <w:lang w:val="es-PE"/>
        </w:rPr>
        <w:t xml:space="preserve">muestra la lista de materiales </w:t>
      </w:r>
      <w:r w:rsidR="0050526E">
        <w:rPr>
          <w:lang w:val="es-PE"/>
        </w:rPr>
        <w:t>requeridos</w:t>
      </w:r>
      <w:r w:rsidR="00307FCB">
        <w:rPr>
          <w:lang w:val="es-PE"/>
        </w:rPr>
        <w:t xml:space="preserve"> anteriormente</w:t>
      </w:r>
      <w:r w:rsidR="00AF5F3E" w:rsidRPr="00AF5F3E">
        <w:rPr>
          <w:lang w:val="es-PE"/>
        </w:rPr>
        <w:t>.</w:t>
      </w:r>
    </w:p>
    <w:p w:rsidR="009028E3" w:rsidRDefault="00AF5F3E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307FCB">
        <w:rPr>
          <w:lang w:val="es-PE"/>
        </w:rPr>
        <w:t>asignar un aspa en frente de cada elemento de la lista siendo validado con los elementos que han llegado físicamente</w:t>
      </w:r>
      <w:r w:rsidR="009028E3">
        <w:rPr>
          <w:lang w:val="es-PE"/>
        </w:rPr>
        <w:t>.</w:t>
      </w:r>
    </w:p>
    <w:p w:rsidR="0050526E" w:rsidRDefault="0050526E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al caso de uso actualizar inventario.</w:t>
      </w:r>
    </w:p>
    <w:p w:rsidR="005E138B" w:rsidRDefault="009028E3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7651A8">
        <w:rPr>
          <w:lang w:val="es-PE"/>
        </w:rPr>
        <w:t xml:space="preserve"> </w:t>
      </w:r>
      <w:r w:rsidR="00EC358E">
        <w:rPr>
          <w:lang w:val="es-PE"/>
        </w:rPr>
        <w:t>per</w:t>
      </w:r>
      <w:r w:rsidR="007651A8">
        <w:rPr>
          <w:lang w:val="es-PE"/>
        </w:rPr>
        <w:t>mite guardar</w:t>
      </w:r>
      <w:r w:rsidR="00EC358E">
        <w:rPr>
          <w:lang w:val="es-PE"/>
        </w:rPr>
        <w:t xml:space="preserve"> la validación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DE51E0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 xml:space="preserve">El caso de uso </w:t>
      </w:r>
      <w:r w:rsidR="007D0C2B">
        <w:rPr>
          <w:lang w:val="es-PE"/>
        </w:rPr>
        <w:t xml:space="preserve">muestra </w:t>
      </w:r>
      <w:r w:rsidR="00004F89">
        <w:rPr>
          <w:lang w:val="es-PE"/>
        </w:rPr>
        <w:t xml:space="preserve">una lista diferente a los </w:t>
      </w:r>
      <w:r w:rsidR="0012340E">
        <w:rPr>
          <w:lang w:val="es-PE"/>
        </w:rPr>
        <w:t>materiales</w:t>
      </w:r>
      <w:r w:rsidR="00004F89">
        <w:rPr>
          <w:lang w:val="es-PE"/>
        </w:rPr>
        <w:t xml:space="preserve"> reales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50526E">
        <w:rPr>
          <w:lang w:val="es-PE"/>
        </w:rPr>
        <w:t xml:space="preserve"> 3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 xml:space="preserve">caso </w:t>
      </w:r>
      <w:r w:rsidR="00EC358E">
        <w:rPr>
          <w:lang w:val="es-PE"/>
        </w:rPr>
        <w:t>los elementos</w:t>
      </w:r>
      <w:r w:rsidR="00094F82">
        <w:rPr>
          <w:lang w:val="es-PE"/>
        </w:rPr>
        <w:t xml:space="preserve"> de la lista</w:t>
      </w:r>
      <w:r w:rsidR="00EC358E">
        <w:rPr>
          <w:lang w:val="es-PE"/>
        </w:rPr>
        <w:t xml:space="preserve"> no coinciden </w:t>
      </w:r>
      <w:r w:rsidR="00094F82">
        <w:rPr>
          <w:lang w:val="es-PE"/>
        </w:rPr>
        <w:t>con los reales</w:t>
      </w:r>
      <w:r w:rsidR="007C60B0">
        <w:rPr>
          <w:lang w:val="es-PE"/>
        </w:rPr>
        <w:t>.</w:t>
      </w:r>
    </w:p>
    <w:p w:rsidR="000369ED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DE51E0">
        <w:rPr>
          <w:lang w:val="es-PE"/>
        </w:rPr>
        <w:t xml:space="preserve">caso de uso </w:t>
      </w:r>
      <w:r w:rsidR="000369ED">
        <w:rPr>
          <w:lang w:val="es-PE"/>
        </w:rPr>
        <w:t>invoca al caso de uso gestionar materiales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bookmarkStart w:id="2" w:name="_GoBack"/>
      <w:bookmarkEnd w:id="2"/>
      <w:r>
        <w:rPr>
          <w:lang w:val="es-PE"/>
        </w:rPr>
        <w:t xml:space="preserve">Continúa con paso </w:t>
      </w:r>
      <w:r w:rsidR="00917FFB">
        <w:rPr>
          <w:lang w:val="es-PE"/>
        </w:rPr>
        <w:t>5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76" w:rsidRDefault="00424476">
      <w:r>
        <w:separator/>
      </w:r>
    </w:p>
  </w:endnote>
  <w:endnote w:type="continuationSeparator" w:id="0">
    <w:p w:rsidR="00424476" w:rsidRDefault="0042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0369ED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0369ED">
            <w:rPr>
              <w:rStyle w:val="Nmerodepgina"/>
              <w:noProof/>
              <w:sz w:val="20"/>
              <w:szCs w:val="20"/>
            </w:rPr>
            <w:t>2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76" w:rsidRDefault="00424476">
      <w:r>
        <w:separator/>
      </w:r>
    </w:p>
  </w:footnote>
  <w:footnote w:type="continuationSeparator" w:id="0">
    <w:p w:rsidR="00424476" w:rsidRDefault="00424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2A3652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962706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962706">
            <w:rPr>
              <w:sz w:val="20"/>
              <w:lang w:val="es-PE"/>
            </w:rPr>
            <w:t>Validar Requerimiento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04F89"/>
    <w:rsid w:val="0003392D"/>
    <w:rsid w:val="000369ED"/>
    <w:rsid w:val="0005497B"/>
    <w:rsid w:val="00065240"/>
    <w:rsid w:val="00074733"/>
    <w:rsid w:val="00084310"/>
    <w:rsid w:val="00094F82"/>
    <w:rsid w:val="000A7576"/>
    <w:rsid w:val="000B1093"/>
    <w:rsid w:val="000E5836"/>
    <w:rsid w:val="00115045"/>
    <w:rsid w:val="00122BF1"/>
    <w:rsid w:val="0012340E"/>
    <w:rsid w:val="0015347A"/>
    <w:rsid w:val="001751A2"/>
    <w:rsid w:val="00176B51"/>
    <w:rsid w:val="001878F3"/>
    <w:rsid w:val="00192CD5"/>
    <w:rsid w:val="00194939"/>
    <w:rsid w:val="00217830"/>
    <w:rsid w:val="0027517A"/>
    <w:rsid w:val="00296CB8"/>
    <w:rsid w:val="002A3652"/>
    <w:rsid w:val="002B58C8"/>
    <w:rsid w:val="002D7EAA"/>
    <w:rsid w:val="002E1FCC"/>
    <w:rsid w:val="003042BD"/>
    <w:rsid w:val="00307FCB"/>
    <w:rsid w:val="00351974"/>
    <w:rsid w:val="00391D87"/>
    <w:rsid w:val="00395CE4"/>
    <w:rsid w:val="003F2624"/>
    <w:rsid w:val="00403885"/>
    <w:rsid w:val="00424476"/>
    <w:rsid w:val="0044184D"/>
    <w:rsid w:val="004542E5"/>
    <w:rsid w:val="00455BAB"/>
    <w:rsid w:val="00470E2A"/>
    <w:rsid w:val="004B4D09"/>
    <w:rsid w:val="004C43AA"/>
    <w:rsid w:val="004C47C6"/>
    <w:rsid w:val="004E7F75"/>
    <w:rsid w:val="0050526E"/>
    <w:rsid w:val="00534A10"/>
    <w:rsid w:val="00553497"/>
    <w:rsid w:val="00573469"/>
    <w:rsid w:val="00595A44"/>
    <w:rsid w:val="005B6691"/>
    <w:rsid w:val="005C7CF9"/>
    <w:rsid w:val="005D414C"/>
    <w:rsid w:val="005E138B"/>
    <w:rsid w:val="006008B5"/>
    <w:rsid w:val="00621BC0"/>
    <w:rsid w:val="00623289"/>
    <w:rsid w:val="00624386"/>
    <w:rsid w:val="0067082F"/>
    <w:rsid w:val="00692D60"/>
    <w:rsid w:val="006B1B83"/>
    <w:rsid w:val="006C3727"/>
    <w:rsid w:val="006F60B2"/>
    <w:rsid w:val="00754B59"/>
    <w:rsid w:val="007651A8"/>
    <w:rsid w:val="00765443"/>
    <w:rsid w:val="00784591"/>
    <w:rsid w:val="007C60B0"/>
    <w:rsid w:val="007D0C2B"/>
    <w:rsid w:val="007E48F2"/>
    <w:rsid w:val="00881075"/>
    <w:rsid w:val="008866E4"/>
    <w:rsid w:val="009028E3"/>
    <w:rsid w:val="00917FFB"/>
    <w:rsid w:val="00936826"/>
    <w:rsid w:val="00942ADD"/>
    <w:rsid w:val="00962706"/>
    <w:rsid w:val="00965232"/>
    <w:rsid w:val="00985EE5"/>
    <w:rsid w:val="009A6AC6"/>
    <w:rsid w:val="009E5762"/>
    <w:rsid w:val="00A34C34"/>
    <w:rsid w:val="00A426F4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C9076B"/>
    <w:rsid w:val="00D21A24"/>
    <w:rsid w:val="00D2260B"/>
    <w:rsid w:val="00D9155C"/>
    <w:rsid w:val="00D92FF6"/>
    <w:rsid w:val="00DD175D"/>
    <w:rsid w:val="00DE51E0"/>
    <w:rsid w:val="00E25289"/>
    <w:rsid w:val="00E25A2D"/>
    <w:rsid w:val="00E45916"/>
    <w:rsid w:val="00E51115"/>
    <w:rsid w:val="00E5751F"/>
    <w:rsid w:val="00E64F5A"/>
    <w:rsid w:val="00E96106"/>
    <w:rsid w:val="00EA1EA3"/>
    <w:rsid w:val="00EB14C3"/>
    <w:rsid w:val="00EC358E"/>
    <w:rsid w:val="00EC713E"/>
    <w:rsid w:val="00ED698B"/>
    <w:rsid w:val="00F41D03"/>
    <w:rsid w:val="00F63924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362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74</cp:revision>
  <cp:lastPrinted>2015-05-11T04:27:00Z</cp:lastPrinted>
  <dcterms:created xsi:type="dcterms:W3CDTF">2015-05-11T04:24:00Z</dcterms:created>
  <dcterms:modified xsi:type="dcterms:W3CDTF">2015-06-24T21:49:00Z</dcterms:modified>
</cp:coreProperties>
</file>