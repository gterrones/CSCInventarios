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FE6E3D" w:rsidP="00DD175D">
      <w:pPr>
        <w:pStyle w:val="Ttulo"/>
        <w:rPr>
          <w:lang w:val="es-PE"/>
        </w:rPr>
      </w:pPr>
      <w:r>
        <w:fldChar w:fldCharType="begin"/>
      </w:r>
      <w:r w:rsidRPr="004330F0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E61D85">
        <w:rPr>
          <w:lang w:val="es-PE"/>
        </w:rPr>
        <w:t>Asignar material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>como el almacenero realiza l</w:t>
      </w:r>
      <w:r w:rsidR="009A3200">
        <w:rPr>
          <w:lang w:val="es-PE"/>
        </w:rPr>
        <w:t xml:space="preserve">os pasos </w:t>
      </w:r>
      <w:r w:rsidR="00FD50EE">
        <w:rPr>
          <w:lang w:val="es-PE"/>
        </w:rPr>
        <w:t>para</w:t>
      </w:r>
      <w:r w:rsidR="009A3200">
        <w:rPr>
          <w:lang w:val="es-PE"/>
        </w:rPr>
        <w:t xml:space="preserve"> </w:t>
      </w:r>
      <w:r w:rsidR="00A11CC7">
        <w:rPr>
          <w:lang w:val="es-PE"/>
        </w:rPr>
        <w:t>asignar</w:t>
      </w:r>
      <w:r w:rsidR="00FD50EE">
        <w:rPr>
          <w:lang w:val="es-PE"/>
        </w:rPr>
        <w:t xml:space="preserve"> un</w:t>
      </w:r>
      <w:r w:rsidR="009A3200">
        <w:rPr>
          <w:lang w:val="es-PE"/>
        </w:rPr>
        <w:t xml:space="preserve"> </w:t>
      </w:r>
      <w:r w:rsidR="00FD50EE">
        <w:rPr>
          <w:lang w:val="es-PE"/>
        </w:rPr>
        <w:t xml:space="preserve"> material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573469" w:rsidRDefault="00573469" w:rsidP="00985EE5">
      <w:pPr>
        <w:pStyle w:val="Ttulo2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573469" w:rsidP="00985EE5">
      <w:pPr>
        <w:pStyle w:val="Ttulo2"/>
        <w:rPr>
          <w:lang w:val="es-PE"/>
        </w:rPr>
      </w:pPr>
      <w:r>
        <w:rPr>
          <w:lang w:val="es-PE"/>
        </w:rPr>
        <w:t>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6C2CF1">
        <w:rPr>
          <w:lang w:val="es-PE"/>
        </w:rPr>
        <w:t xml:space="preserve"> </w:t>
      </w:r>
      <w:r>
        <w:rPr>
          <w:lang w:val="es-PE"/>
        </w:rPr>
        <w:t>la red LAN y en buenas condiciones, el usuario 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inicia cuando </w:t>
      </w:r>
      <w:r w:rsidR="00232A80">
        <w:rPr>
          <w:lang w:val="es-PE"/>
        </w:rPr>
        <w:t xml:space="preserve">el usuario </w:t>
      </w:r>
      <w:r w:rsidR="004A46CA">
        <w:rPr>
          <w:lang w:val="es-PE"/>
        </w:rPr>
        <w:t>h</w:t>
      </w:r>
      <w:r w:rsidR="00232A80">
        <w:rPr>
          <w:lang w:val="es-PE"/>
        </w:rPr>
        <w:t>a validado la solicitud de materiales.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permite </w:t>
      </w:r>
      <w:r w:rsidR="00E047C5">
        <w:rPr>
          <w:lang w:val="es-PE"/>
        </w:rPr>
        <w:t xml:space="preserve">ingresar </w:t>
      </w:r>
      <w:r w:rsidR="00232A80">
        <w:rPr>
          <w:lang w:val="es-PE"/>
        </w:rPr>
        <w:t xml:space="preserve"> la estación.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160602">
        <w:rPr>
          <w:lang w:val="es-PE"/>
        </w:rPr>
        <w:t xml:space="preserve"> permite agregar materiales en una lista.</w:t>
      </w:r>
      <w:bookmarkStart w:id="0" w:name="_GoBack"/>
      <w:bookmarkEnd w:id="0"/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permitirá guardar los materiales, la estación.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permite guardar los datos</w:t>
      </w:r>
    </w:p>
    <w:p w:rsidR="00EF415F" w:rsidRDefault="00EF415F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907EB2">
        <w:rPr>
          <w:lang w:val="es-PE"/>
        </w:rPr>
        <w:t xml:space="preserve">caso de uso </w:t>
      </w:r>
      <w:r w:rsidR="001C7FC2">
        <w:rPr>
          <w:lang w:val="es-PE"/>
        </w:rPr>
        <w:t>valida los datos</w:t>
      </w:r>
    </w:p>
    <w:p w:rsidR="005E138B" w:rsidRDefault="001C7FC2" w:rsidP="001C7FC2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usuario guarda los datos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sistema muestra un mensaje que los datos fueron guardados con éxito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al caso de uso actualizar inventario.</w:t>
      </w:r>
    </w:p>
    <w:p w:rsidR="00232A80" w:rsidRDefault="00232A80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la caso de uso atender solicitud.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8E5313">
        <w:rPr>
          <w:lang w:val="es-PE"/>
        </w:rPr>
        <w:t>usuario</w:t>
      </w:r>
      <w:r>
        <w:rPr>
          <w:lang w:val="es-PE"/>
        </w:rPr>
        <w:t xml:space="preserve"> acepta el mensaje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1" w:name="OLE_LINK6"/>
      <w:bookmarkStart w:id="2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7E1675">
        <w:rPr>
          <w:lang w:val="es-PE"/>
        </w:rPr>
        <w:t xml:space="preserve"> </w:t>
      </w:r>
      <w:r w:rsidR="006B5F80">
        <w:rPr>
          <w:lang w:val="es-PE"/>
        </w:rPr>
        <w:t>6</w:t>
      </w:r>
      <w:r w:rsidRPr="00192CD5">
        <w:rPr>
          <w:lang w:val="es-PE"/>
        </w:rPr>
        <w:t xml:space="preserve"> del flujo básico </w:t>
      </w:r>
      <w:r w:rsidR="00C97B92">
        <w:rPr>
          <w:lang w:val="es-PE"/>
        </w:rPr>
        <w:t>d</w:t>
      </w: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</w:t>
      </w:r>
      <w:r w:rsidR="006B5F80">
        <w:rPr>
          <w:lang w:val="es-PE"/>
        </w:rPr>
        <w:t>no encuentra el material o ya no hay en el inventario.</w:t>
      </w:r>
    </w:p>
    <w:p w:rsidR="00192CD5" w:rsidRPr="00192CD5" w:rsidRDefault="006B5F80" w:rsidP="00EC713E">
      <w:pPr>
        <w:pStyle w:val="Textoindependiente"/>
        <w:numPr>
          <w:ilvl w:val="0"/>
          <w:numId w:val="8"/>
        </w:numPr>
        <w:rPr>
          <w:lang w:val="es-PE"/>
        </w:rPr>
      </w:pPr>
      <w:bookmarkStart w:id="3" w:name="OLE_LINK5"/>
      <w:r>
        <w:rPr>
          <w:lang w:val="es-PE"/>
        </w:rPr>
        <w:t>El caso de uso permitirá ingresar como mínimo un material</w:t>
      </w:r>
    </w:p>
    <w:bookmarkEnd w:id="3"/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almacenero procede a llenar los campos faltantes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807D51">
        <w:rPr>
          <w:lang w:val="es-PE"/>
        </w:rPr>
        <w:t>5</w:t>
      </w:r>
      <w:r>
        <w:rPr>
          <w:lang w:val="es-PE"/>
        </w:rPr>
        <w:t xml:space="preserve"> del flujo básico</w:t>
      </w:r>
    </w:p>
    <w:p w:rsidR="004A46CA" w:rsidRDefault="004A46CA" w:rsidP="004A46CA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>
        <w:rPr>
          <w:lang w:val="es-PE"/>
        </w:rPr>
        <w:t xml:space="preserve"> 3</w:t>
      </w:r>
      <w:r w:rsidRPr="00192CD5">
        <w:rPr>
          <w:lang w:val="es-PE"/>
        </w:rPr>
        <w:t xml:space="preserve"> del flujo básico </w:t>
      </w:r>
      <w:r>
        <w:rPr>
          <w:lang w:val="es-PE"/>
        </w:rPr>
        <w:t>del caso de uso al validar la existencia no encuentra el material.</w:t>
      </w:r>
    </w:p>
    <w:p w:rsidR="004A46CA" w:rsidRDefault="004A46CA" w:rsidP="004A46CA">
      <w:pPr>
        <w:pStyle w:val="Textoindependiente"/>
        <w:numPr>
          <w:ilvl w:val="0"/>
          <w:numId w:val="9"/>
        </w:numPr>
        <w:rPr>
          <w:lang w:val="es-PE"/>
        </w:rPr>
      </w:pPr>
      <w:r>
        <w:rPr>
          <w:lang w:val="es-PE"/>
        </w:rPr>
        <w:t>El caso de uso invoca al caso de uso requerir material</w:t>
      </w:r>
    </w:p>
    <w:p w:rsidR="007B00F2" w:rsidRPr="004A46CA" w:rsidRDefault="007B00F2" w:rsidP="004A46CA">
      <w:pPr>
        <w:pStyle w:val="Textoindependiente"/>
        <w:numPr>
          <w:ilvl w:val="0"/>
          <w:numId w:val="9"/>
        </w:numPr>
        <w:rPr>
          <w:lang w:val="es-PE"/>
        </w:rPr>
      </w:pPr>
      <w:r>
        <w:rPr>
          <w:lang w:val="es-PE"/>
        </w:rPr>
        <w:t xml:space="preserve">Continua con el paso </w:t>
      </w:r>
      <w:r w:rsidR="00380782">
        <w:rPr>
          <w:lang w:val="es-PE"/>
        </w:rPr>
        <w:t>3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4" w:name="OLE_LINK13"/>
      <w:bookmarkEnd w:id="1"/>
      <w:bookmarkEnd w:id="2"/>
      <w:r>
        <w:rPr>
          <w:lang w:val="es-PE"/>
        </w:rPr>
        <w:t>Escenarios claves</w:t>
      </w:r>
    </w:p>
    <w:bookmarkEnd w:id="4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lastRenderedPageBreak/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C97B92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</w:p>
    <w:p w:rsidR="00E96106" w:rsidRPr="00470E2A" w:rsidRDefault="00E96106">
      <w:pPr>
        <w:rPr>
          <w:lang w:val="es-PE"/>
        </w:rPr>
      </w:pPr>
    </w:p>
    <w:p w:rsidR="008866E4" w:rsidRPr="00470E2A" w:rsidRDefault="008866E4">
      <w:pPr>
        <w:rPr>
          <w:lang w:val="es-PE"/>
        </w:rPr>
      </w:pPr>
    </w:p>
    <w:sectPr w:rsidR="008866E4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17" w:rsidRDefault="00320517">
      <w:r>
        <w:separator/>
      </w:r>
    </w:p>
  </w:endnote>
  <w:endnote w:type="continuationSeparator" w:id="0">
    <w:p w:rsidR="00320517" w:rsidRDefault="0032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F34F5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34F54">
            <w:rPr>
              <w:rStyle w:val="Nmerodepgina"/>
              <w:sz w:val="20"/>
            </w:rPr>
            <w:fldChar w:fldCharType="separate"/>
          </w:r>
          <w:r w:rsidR="00160602">
            <w:rPr>
              <w:rStyle w:val="Nmerodepgina"/>
              <w:noProof/>
              <w:sz w:val="20"/>
            </w:rPr>
            <w:t>1</w:t>
          </w:r>
          <w:r w:rsidR="00F34F5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F34F5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F34F54" w:rsidRPr="006F60B2">
            <w:rPr>
              <w:rStyle w:val="Nmerodepgina"/>
              <w:sz w:val="20"/>
              <w:szCs w:val="20"/>
            </w:rPr>
            <w:fldChar w:fldCharType="separate"/>
          </w:r>
          <w:r w:rsidR="00160602">
            <w:rPr>
              <w:rStyle w:val="Nmerodepgina"/>
              <w:noProof/>
              <w:sz w:val="20"/>
              <w:szCs w:val="20"/>
            </w:rPr>
            <w:t>2</w:t>
          </w:r>
          <w:r w:rsidR="00F34F5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17" w:rsidRDefault="00320517">
      <w:r>
        <w:separator/>
      </w:r>
    </w:p>
  </w:footnote>
  <w:footnote w:type="continuationSeparator" w:id="0">
    <w:p w:rsidR="00320517" w:rsidRDefault="00320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320517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F007B5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F007B5" w:rsidRPr="00F007B5">
            <w:rPr>
              <w:lang w:val="es-PE"/>
            </w:rPr>
            <w:t>As</w:t>
          </w:r>
          <w:r w:rsidR="00F007B5">
            <w:rPr>
              <w:sz w:val="20"/>
              <w:lang w:val="es-PE"/>
            </w:rPr>
            <w:t>ignar material</w:t>
          </w:r>
        </w:p>
      </w:tc>
      <w:tc>
        <w:tcPr>
          <w:tcW w:w="2369" w:type="dxa"/>
        </w:tcPr>
        <w:p w:rsidR="00985EE5" w:rsidRPr="003F2624" w:rsidRDefault="00985EE5" w:rsidP="00F007B5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 xml:space="preserve">  </w:t>
          </w:r>
          <w:r w:rsidR="003F2624" w:rsidRPr="003F2624">
            <w:rPr>
              <w:sz w:val="20"/>
              <w:lang w:val="es-PE"/>
            </w:rPr>
            <w:t>Fecha:  1</w:t>
          </w:r>
          <w:r w:rsidR="00F007B5">
            <w:rPr>
              <w:sz w:val="20"/>
              <w:lang w:val="es-PE"/>
            </w:rPr>
            <w:t>3</w:t>
          </w:r>
          <w:r w:rsidRPr="003F2624">
            <w:rPr>
              <w:sz w:val="20"/>
              <w:lang w:val="es-PE"/>
            </w:rPr>
            <w:t>/</w:t>
          </w:r>
          <w:r w:rsidR="00F007B5"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F3B36B2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5497B"/>
    <w:rsid w:val="00065240"/>
    <w:rsid w:val="00087FA8"/>
    <w:rsid w:val="000E5836"/>
    <w:rsid w:val="0011175A"/>
    <w:rsid w:val="00115045"/>
    <w:rsid w:val="00134DAF"/>
    <w:rsid w:val="00160602"/>
    <w:rsid w:val="001751A2"/>
    <w:rsid w:val="00176B51"/>
    <w:rsid w:val="00192CD5"/>
    <w:rsid w:val="001A5C06"/>
    <w:rsid w:val="001B64E5"/>
    <w:rsid w:val="001C7FC2"/>
    <w:rsid w:val="00232A80"/>
    <w:rsid w:val="002B1B49"/>
    <w:rsid w:val="002B58C8"/>
    <w:rsid w:val="002D7EAA"/>
    <w:rsid w:val="00320517"/>
    <w:rsid w:val="00380782"/>
    <w:rsid w:val="00395CE4"/>
    <w:rsid w:val="003F2624"/>
    <w:rsid w:val="004330F0"/>
    <w:rsid w:val="0044184D"/>
    <w:rsid w:val="00453350"/>
    <w:rsid w:val="004542E5"/>
    <w:rsid w:val="00455BAB"/>
    <w:rsid w:val="00470E2A"/>
    <w:rsid w:val="004A46CA"/>
    <w:rsid w:val="0053310A"/>
    <w:rsid w:val="00573469"/>
    <w:rsid w:val="005B6691"/>
    <w:rsid w:val="005E138B"/>
    <w:rsid w:val="006020C6"/>
    <w:rsid w:val="00623289"/>
    <w:rsid w:val="0067082F"/>
    <w:rsid w:val="006B5F80"/>
    <w:rsid w:val="006C2CF1"/>
    <w:rsid w:val="006C3727"/>
    <w:rsid w:val="006F60B2"/>
    <w:rsid w:val="00737EEB"/>
    <w:rsid w:val="007B00F2"/>
    <w:rsid w:val="007E1675"/>
    <w:rsid w:val="00807D51"/>
    <w:rsid w:val="00881075"/>
    <w:rsid w:val="008866E4"/>
    <w:rsid w:val="008E5313"/>
    <w:rsid w:val="00907EB2"/>
    <w:rsid w:val="00942ADD"/>
    <w:rsid w:val="00947D99"/>
    <w:rsid w:val="00985EE5"/>
    <w:rsid w:val="009A3200"/>
    <w:rsid w:val="00A0421F"/>
    <w:rsid w:val="00A11CC7"/>
    <w:rsid w:val="00A426F4"/>
    <w:rsid w:val="00AD69C0"/>
    <w:rsid w:val="00B05971"/>
    <w:rsid w:val="00B922EA"/>
    <w:rsid w:val="00BF3469"/>
    <w:rsid w:val="00C22DA7"/>
    <w:rsid w:val="00C37651"/>
    <w:rsid w:val="00C37E97"/>
    <w:rsid w:val="00C65395"/>
    <w:rsid w:val="00C92608"/>
    <w:rsid w:val="00C97B92"/>
    <w:rsid w:val="00D034A7"/>
    <w:rsid w:val="00D2260B"/>
    <w:rsid w:val="00D9155C"/>
    <w:rsid w:val="00DD175D"/>
    <w:rsid w:val="00E047C5"/>
    <w:rsid w:val="00E25A2D"/>
    <w:rsid w:val="00E61D85"/>
    <w:rsid w:val="00E80222"/>
    <w:rsid w:val="00E96106"/>
    <w:rsid w:val="00EC713E"/>
    <w:rsid w:val="00EF415F"/>
    <w:rsid w:val="00F007B5"/>
    <w:rsid w:val="00F20907"/>
    <w:rsid w:val="00F27F82"/>
    <w:rsid w:val="00F34F54"/>
    <w:rsid w:val="00F73878"/>
    <w:rsid w:val="00F877C5"/>
    <w:rsid w:val="00FD2485"/>
    <w:rsid w:val="00FD50EE"/>
    <w:rsid w:val="00FE13C5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reless\Desktop\New%20folder\New%20folder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156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53</cp:revision>
  <cp:lastPrinted>2015-05-11T04:27:00Z</cp:lastPrinted>
  <dcterms:created xsi:type="dcterms:W3CDTF">2015-05-11T04:24:00Z</dcterms:created>
  <dcterms:modified xsi:type="dcterms:W3CDTF">2015-06-25T00:59:00Z</dcterms:modified>
</cp:coreProperties>
</file>