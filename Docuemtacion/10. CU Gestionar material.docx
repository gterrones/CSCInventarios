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BF66CD">
        <w:rPr>
          <w:lang w:val="es-PE"/>
        </w:rPr>
        <w:t>Gestionar</w:t>
      </w:r>
      <w:r w:rsidR="00470E2A">
        <w:rPr>
          <w:lang w:val="es-PE"/>
        </w:rPr>
        <w:t xml:space="preserve"> </w:t>
      </w:r>
      <w:r w:rsidR="009916B8">
        <w:rPr>
          <w:lang w:val="es-PE"/>
        </w:rPr>
        <w:t>material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almacenero realiza las actividades para </w:t>
      </w:r>
      <w:r w:rsidR="00965232">
        <w:rPr>
          <w:lang w:val="es-PE"/>
        </w:rPr>
        <w:t>gestionar</w:t>
      </w:r>
      <w:r w:rsidR="00FD50EE">
        <w:rPr>
          <w:lang w:val="es-PE"/>
        </w:rPr>
        <w:t xml:space="preserve"> un</w:t>
      </w:r>
      <w:r w:rsidR="009A6AC6">
        <w:rPr>
          <w:lang w:val="es-PE"/>
        </w:rPr>
        <w:t xml:space="preserve"> usuario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al almacenero gestionar </w:t>
      </w:r>
      <w:r w:rsidR="00766883">
        <w:rPr>
          <w:lang w:val="es-PE"/>
        </w:rPr>
        <w:t>materiales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074733">
        <w:rPr>
          <w:lang w:val="es-PE"/>
        </w:rPr>
        <w:t>cuando se desea crear, listar mo</w:t>
      </w:r>
      <w:r w:rsidR="00351974">
        <w:rPr>
          <w:lang w:val="es-PE"/>
        </w:rPr>
        <w:t>di</w:t>
      </w:r>
      <w:r w:rsidR="00074733">
        <w:rPr>
          <w:lang w:val="es-PE"/>
        </w:rPr>
        <w:t>fi</w:t>
      </w:r>
      <w:r w:rsidR="00351974">
        <w:rPr>
          <w:lang w:val="es-PE"/>
        </w:rPr>
        <w:t xml:space="preserve">car o eliminar </w:t>
      </w:r>
      <w:r w:rsidR="00766883">
        <w:rPr>
          <w:lang w:val="es-PE"/>
        </w:rPr>
        <w:t>materiales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 </w:t>
      </w:r>
      <w:r w:rsidR="00C559C4">
        <w:rPr>
          <w:lang w:val="es-PE"/>
        </w:rPr>
        <w:t>crear</w:t>
      </w:r>
      <w:r w:rsidR="00BF66CD" w:rsidRPr="00AF5F3E">
        <w:rPr>
          <w:lang w:val="es-PE"/>
        </w:rPr>
        <w:t xml:space="preserve"> </w:t>
      </w:r>
      <w:r w:rsidR="00C559C4">
        <w:rPr>
          <w:lang w:val="es-PE"/>
        </w:rPr>
        <w:t xml:space="preserve">un </w:t>
      </w:r>
      <w:r w:rsidR="00766CEE">
        <w:rPr>
          <w:lang w:val="es-PE"/>
        </w:rPr>
        <w:t>material</w:t>
      </w:r>
      <w:r w:rsidR="00C559C4">
        <w:rPr>
          <w:lang w:val="es-PE"/>
        </w:rPr>
        <w:t xml:space="preserve"> </w:t>
      </w:r>
      <w:r w:rsidR="00BF66CD" w:rsidRPr="00AF5F3E">
        <w:rPr>
          <w:lang w:val="es-PE"/>
        </w:rPr>
        <w:t>al a</w:t>
      </w:r>
      <w:r w:rsidR="00B17425">
        <w:rPr>
          <w:lang w:val="es-PE"/>
        </w:rPr>
        <w:t>l</w:t>
      </w:r>
      <w:r w:rsidR="00BF66CD" w:rsidRPr="00AF5F3E">
        <w:rPr>
          <w:lang w:val="es-PE"/>
        </w:rPr>
        <w:t xml:space="preserve">maceno </w:t>
      </w:r>
      <w:r w:rsidR="00C559C4">
        <w:rPr>
          <w:lang w:val="es-PE"/>
        </w:rPr>
        <w:t>e ingresa los</w:t>
      </w:r>
      <w:r w:rsidR="00BF66CD" w:rsidRPr="00AF5F3E">
        <w:rPr>
          <w:lang w:val="es-PE"/>
        </w:rPr>
        <w:t xml:space="preserve"> siguientes datos como: Nombres, </w:t>
      </w:r>
      <w:r w:rsidR="00766CEE">
        <w:rPr>
          <w:lang w:val="es-PE"/>
        </w:rPr>
        <w:t xml:space="preserve">Categoría, </w:t>
      </w:r>
      <w:r w:rsidR="009D0EBC">
        <w:rPr>
          <w:lang w:val="es-PE"/>
        </w:rPr>
        <w:t>marca, modelo</w:t>
      </w:r>
      <w:r w:rsidR="00766CEE">
        <w:rPr>
          <w:lang w:val="es-PE"/>
        </w:rPr>
        <w:t>, cantidad, observaciones</w:t>
      </w:r>
      <w:r w:rsidR="00AF5F3E" w:rsidRPr="00AF5F3E">
        <w:rPr>
          <w:lang w:val="es-PE"/>
        </w:rPr>
        <w:t>.</w:t>
      </w:r>
    </w:p>
    <w:p w:rsidR="00A426F4" w:rsidRDefault="00AF5F3E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5E138B">
        <w:rPr>
          <w:lang w:val="es-PE"/>
        </w:rPr>
        <w:t>guarda los datos de</w:t>
      </w:r>
      <w:r w:rsidR="00E45916">
        <w:rPr>
          <w:lang w:val="es-PE"/>
        </w:rPr>
        <w:t xml:space="preserve">l </w:t>
      </w:r>
      <w:r w:rsidR="00894537">
        <w:rPr>
          <w:lang w:val="es-PE"/>
        </w:rPr>
        <w:t>material.</w:t>
      </w:r>
      <w:bookmarkStart w:id="0" w:name="_GoBack"/>
      <w:bookmarkEnd w:id="0"/>
    </w:p>
    <w:p w:rsidR="00B8158B" w:rsidRPr="00B8158B" w:rsidRDefault="00AF5F3E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valida los datos obligatorios como: </w:t>
      </w:r>
      <w:r w:rsidR="00A9108C" w:rsidRPr="00AF5F3E">
        <w:rPr>
          <w:lang w:val="es-PE"/>
        </w:rPr>
        <w:t xml:space="preserve">Nombres, </w:t>
      </w:r>
      <w:r w:rsidR="00A9108C">
        <w:rPr>
          <w:lang w:val="es-PE"/>
        </w:rPr>
        <w:t>Categoría, marca, número de serie, modelo, cantidad</w:t>
      </w:r>
      <w:r w:rsidR="00A9108C" w:rsidRPr="00AF5F3E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almacena los datos</w:t>
      </w:r>
      <w:r w:rsidR="001878F3">
        <w:rPr>
          <w:lang w:val="es-PE"/>
        </w:rPr>
        <w:t xml:space="preserve"> de</w:t>
      </w:r>
      <w:r w:rsidR="0027517A">
        <w:rPr>
          <w:lang w:val="es-PE"/>
        </w:rPr>
        <w:t xml:space="preserve">l </w:t>
      </w:r>
      <w:r w:rsidR="00396719">
        <w:rPr>
          <w:lang w:val="es-PE"/>
        </w:rPr>
        <w:t>material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que los datos fueron guardados con éxito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almacenero acepta el mensaje</w:t>
      </w:r>
      <w:r w:rsidR="00B8158B">
        <w:rPr>
          <w:lang w:val="es-PE"/>
        </w:rPr>
        <w:t>.</w:t>
      </w:r>
    </w:p>
    <w:p w:rsidR="00350DC3" w:rsidRDefault="00350DC3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al caso de uso actualizar inventario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1" w:name="OLE_LINK6"/>
      <w:bookmarkStart w:id="2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7C60B0">
        <w:rPr>
          <w:lang w:val="es-PE"/>
        </w:rPr>
        <w:t xml:space="preserve"> 5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de los datos faltantes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almacenero procede a llenar los campos faltantes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595A44">
        <w:rPr>
          <w:lang w:val="es-PE"/>
        </w:rPr>
        <w:t>4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1"/>
      <w:bookmarkEnd w:id="2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63E" w:rsidRDefault="00E9063E">
      <w:r>
        <w:separator/>
      </w:r>
    </w:p>
  </w:endnote>
  <w:endnote w:type="continuationSeparator" w:id="0">
    <w:p w:rsidR="00E9063E" w:rsidRDefault="00E9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ED34BF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ED34BF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63E" w:rsidRDefault="00E9063E">
      <w:r>
        <w:separator/>
      </w:r>
    </w:p>
  </w:footnote>
  <w:footnote w:type="continuationSeparator" w:id="0">
    <w:p w:rsidR="00E9063E" w:rsidRDefault="00E90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E9063E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9916B8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0B1093">
            <w:fldChar w:fldCharType="begin"/>
          </w:r>
          <w:r w:rsidR="000B1093" w:rsidRPr="00965232">
            <w:rPr>
              <w:lang w:val="es-PE"/>
            </w:rPr>
            <w:instrText xml:space="preserve"> TITLE  \* MERGEFORMAT </w:instrText>
          </w:r>
          <w:r w:rsidR="000B1093">
            <w:fldChar w:fldCharType="separate"/>
          </w:r>
          <w:r w:rsidR="00BF66CD">
            <w:rPr>
              <w:sz w:val="20"/>
              <w:lang w:val="es-PE"/>
            </w:rPr>
            <w:t>Gestionar</w:t>
          </w:r>
          <w:r w:rsidR="00623289" w:rsidRPr="003F2624">
            <w:rPr>
              <w:sz w:val="20"/>
              <w:lang w:val="es-PE"/>
            </w:rPr>
            <w:t xml:space="preserve"> </w:t>
          </w:r>
          <w:r w:rsidR="009916B8">
            <w:rPr>
              <w:sz w:val="20"/>
              <w:lang w:val="es-PE"/>
            </w:rPr>
            <w:t>material</w:t>
          </w:r>
          <w:r w:rsidR="000B1093"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74733"/>
    <w:rsid w:val="000A7576"/>
    <w:rsid w:val="000B1093"/>
    <w:rsid w:val="000E5836"/>
    <w:rsid w:val="00115045"/>
    <w:rsid w:val="00122BF1"/>
    <w:rsid w:val="001319B6"/>
    <w:rsid w:val="0015347A"/>
    <w:rsid w:val="001751A2"/>
    <w:rsid w:val="00176B51"/>
    <w:rsid w:val="001878F3"/>
    <w:rsid w:val="00192CD5"/>
    <w:rsid w:val="00194939"/>
    <w:rsid w:val="00217830"/>
    <w:rsid w:val="0027517A"/>
    <w:rsid w:val="002779A2"/>
    <w:rsid w:val="002B58C8"/>
    <w:rsid w:val="002D7EAA"/>
    <w:rsid w:val="002E1FCC"/>
    <w:rsid w:val="00350DC3"/>
    <w:rsid w:val="00351974"/>
    <w:rsid w:val="00395CE4"/>
    <w:rsid w:val="00396719"/>
    <w:rsid w:val="003F2624"/>
    <w:rsid w:val="0044184D"/>
    <w:rsid w:val="004542E5"/>
    <w:rsid w:val="00455BAB"/>
    <w:rsid w:val="00470E2A"/>
    <w:rsid w:val="004C47C6"/>
    <w:rsid w:val="004E7F75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24386"/>
    <w:rsid w:val="0067082F"/>
    <w:rsid w:val="00692D60"/>
    <w:rsid w:val="006C3727"/>
    <w:rsid w:val="006F60B2"/>
    <w:rsid w:val="00754B59"/>
    <w:rsid w:val="00766883"/>
    <w:rsid w:val="00766CEE"/>
    <w:rsid w:val="00784591"/>
    <w:rsid w:val="007C60B0"/>
    <w:rsid w:val="007E48F2"/>
    <w:rsid w:val="00881075"/>
    <w:rsid w:val="008866E4"/>
    <w:rsid w:val="00894537"/>
    <w:rsid w:val="00942ADD"/>
    <w:rsid w:val="00965232"/>
    <w:rsid w:val="00985EE5"/>
    <w:rsid w:val="009916B8"/>
    <w:rsid w:val="009A6AC6"/>
    <w:rsid w:val="009D0EBC"/>
    <w:rsid w:val="00A34C34"/>
    <w:rsid w:val="00A426F4"/>
    <w:rsid w:val="00A9108C"/>
    <w:rsid w:val="00AD2B9F"/>
    <w:rsid w:val="00AD69C0"/>
    <w:rsid w:val="00AD769B"/>
    <w:rsid w:val="00AF5F3E"/>
    <w:rsid w:val="00B05971"/>
    <w:rsid w:val="00B17425"/>
    <w:rsid w:val="00B23FC1"/>
    <w:rsid w:val="00B8158B"/>
    <w:rsid w:val="00B922EA"/>
    <w:rsid w:val="00BF66CD"/>
    <w:rsid w:val="00C06319"/>
    <w:rsid w:val="00C22DA7"/>
    <w:rsid w:val="00C559C4"/>
    <w:rsid w:val="00C65395"/>
    <w:rsid w:val="00D21A24"/>
    <w:rsid w:val="00D2260B"/>
    <w:rsid w:val="00D9155C"/>
    <w:rsid w:val="00DD175D"/>
    <w:rsid w:val="00E25289"/>
    <w:rsid w:val="00E25A2D"/>
    <w:rsid w:val="00E45916"/>
    <w:rsid w:val="00E51115"/>
    <w:rsid w:val="00E64F5A"/>
    <w:rsid w:val="00E9063E"/>
    <w:rsid w:val="00E96106"/>
    <w:rsid w:val="00EA1EA3"/>
    <w:rsid w:val="00EB14C3"/>
    <w:rsid w:val="00EC713E"/>
    <w:rsid w:val="00ED34BF"/>
    <w:rsid w:val="00ED698B"/>
    <w:rsid w:val="00F41D03"/>
    <w:rsid w:val="00F63924"/>
    <w:rsid w:val="00F877C5"/>
    <w:rsid w:val="00FC697D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242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60</cp:revision>
  <cp:lastPrinted>2015-05-11T04:27:00Z</cp:lastPrinted>
  <dcterms:created xsi:type="dcterms:W3CDTF">2015-05-11T04:24:00Z</dcterms:created>
  <dcterms:modified xsi:type="dcterms:W3CDTF">2015-06-26T16:40:00Z</dcterms:modified>
</cp:coreProperties>
</file>